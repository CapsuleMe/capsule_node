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DB65" w14:textId="77777777" w:rsidR="00C53CCC" w:rsidRPr="00FB1949" w:rsidRDefault="00FB1949">
      <w:pPr>
        <w:pStyle w:val="Title"/>
        <w:rPr>
          <w:rFonts w:eastAsia="MS Mincho"/>
        </w:rPr>
      </w:pPr>
      <w:r w:rsidRPr="00FB1949">
        <w:rPr>
          <w:rFonts w:hint="eastAsia"/>
        </w:rPr>
        <w:t xml:space="preserve">Capsule </w:t>
      </w:r>
      <w:r>
        <w:rPr>
          <w:rFonts w:hint="eastAsia"/>
          <w:lang w:eastAsia="zh-CN"/>
        </w:rPr>
        <w:t>服务端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结构</w:t>
      </w:r>
    </w:p>
    <w:p w14:paraId="00695FC7" w14:textId="77777777" w:rsidR="00C53CCC" w:rsidRDefault="00FB1949">
      <w:pPr>
        <w:pStyle w:val="Heading1"/>
      </w:pPr>
      <w:r>
        <w:rPr>
          <w:rFonts w:hint="eastAsia"/>
          <w:lang w:eastAsia="zh-CN"/>
        </w:rPr>
        <w:t>数据库结构</w:t>
      </w:r>
    </w:p>
    <w:p w14:paraId="658BFD9A" w14:textId="77777777" w:rsidR="00C53CCC" w:rsidRDefault="00FB1949" w:rsidP="00FB1949">
      <w:pPr>
        <w:pStyle w:val="Heading2"/>
        <w:rPr>
          <w:rFonts w:eastAsia="MS Mincho"/>
        </w:rPr>
      </w:pPr>
      <w:r w:rsidRPr="00FB1949">
        <w:rPr>
          <w:rFonts w:hint="eastAsia"/>
        </w:rPr>
        <w:t>用户</w:t>
      </w:r>
    </w:p>
    <w:p w14:paraId="468CF282" w14:textId="3F16E626" w:rsidR="00FB1949" w:rsidRDefault="00370C48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u</w:t>
      </w:r>
      <w:r w:rsidR="00FB1949">
        <w:t>ser</w:t>
      </w:r>
      <w:r>
        <w:t xml:space="preserve"> </w:t>
      </w:r>
      <w:r w:rsidR="00FB1949">
        <w:t>{</w:t>
      </w:r>
    </w:p>
    <w:p w14:paraId="28404D3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45DF88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2B80CB8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70DF54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3D86A3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male: yes/no, --</w:t>
      </w:r>
      <w:r>
        <w:rPr>
          <w:rFonts w:hint="eastAsia"/>
        </w:rPr>
        <w:t>是男人，不是男人</w:t>
      </w:r>
    </w:p>
    <w:p w14:paraId="7134390F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7B7DDE1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26BE436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6C2D2DB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C3FE17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59BA0C6A" w14:textId="55E347D1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370C48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17B2B7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D3EDF0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6FFED9DF" w14:textId="7F47F8A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near:[</w:t>
      </w:r>
      <w:r w:rsidR="007A297F">
        <w:rPr>
          <w:rFonts w:hint="eastAsia"/>
        </w:rPr>
        <w:t>DBRef</w:t>
      </w:r>
      <w:bookmarkStart w:id="0" w:name="_GoBack"/>
      <w:bookmarkEnd w:id="0"/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(user_id)], --</w:t>
      </w:r>
      <w:r>
        <w:rPr>
          <w:rFonts w:hint="eastAsia"/>
        </w:rPr>
        <w:t>亲密</w:t>
      </w:r>
    </w:p>
    <w:p w14:paraId="1EF9210C" w14:textId="0D66C80E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normal:[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(user_id),</w:t>
      </w:r>
      <w:r w:rsidR="007A297F">
        <w:rPr>
          <w:rFonts w:hint="eastAsia"/>
        </w:rPr>
        <w:t>DBRef</w:t>
      </w:r>
      <w:r>
        <w:rPr>
          <w:rFonts w:hint="eastAsia"/>
        </w:rPr>
        <w:t>(user_id)] --</w:t>
      </w:r>
      <w:r>
        <w:rPr>
          <w:rFonts w:hint="eastAsia"/>
        </w:rPr>
        <w:t>好友</w:t>
      </w:r>
    </w:p>
    <w:p w14:paraId="5675858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590606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3ECF8A3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3AF6336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121DCA1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1BDE6A2A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3E9B7B4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DD4A7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12273A7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05FAC07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7FB6A23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</w:t>
      </w:r>
    </w:p>
    <w:p w14:paraId="1C7B1EE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A5C8F68" w14:textId="77777777" w:rsidR="00FB1949" w:rsidRDefault="00FB1949" w:rsidP="00FB1949">
      <w:pPr>
        <w:pStyle w:val="Heading2"/>
      </w:pPr>
      <w:r>
        <w:rPr>
          <w:rFonts w:hint="eastAsia"/>
        </w:rPr>
        <w:t>地理位置</w:t>
      </w:r>
    </w:p>
    <w:p w14:paraId="0BF651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  <w:lang w:eastAsia="zh-CN"/>
        </w:rPr>
        <w:t>l</w:t>
      </w:r>
      <w:r>
        <w:t>ocation {</w:t>
      </w:r>
    </w:p>
    <w:p w14:paraId="039A3D50" w14:textId="3FEF17F4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user:</w:t>
      </w:r>
      <w:r w:rsidR="00FF2353">
        <w:t xml:space="preserve"> </w:t>
      </w:r>
      <w:r w:rsidR="007A297F">
        <w:t>DBRef</w:t>
      </w:r>
      <w:r>
        <w:t>(user_id),</w:t>
      </w:r>
    </w:p>
    <w:p w14:paraId="4F2ED1F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523A01D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6667545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ac: </w:t>
      </w:r>
      <w:r>
        <w:rPr>
          <w:rFonts w:hint="eastAsia"/>
        </w:rPr>
        <w:t>误差值</w:t>
      </w:r>
      <w:r>
        <w:rPr>
          <w:rFonts w:hint="eastAsia"/>
        </w:rPr>
        <w:t>,</w:t>
      </w:r>
    </w:p>
    <w:p w14:paraId="73ADA6D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  <w:t xml:space="preserve">time: UTC </w:t>
      </w:r>
      <w:r>
        <w:rPr>
          <w:rFonts w:hint="eastAsia"/>
        </w:rPr>
        <w:t>时间</w:t>
      </w:r>
    </w:p>
    <w:p w14:paraId="67E5761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8F04C5C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5AE56DD" w14:textId="77777777" w:rsidR="00FB1949" w:rsidRDefault="00FB1949" w:rsidP="00FB1949">
      <w:pPr>
        <w:pStyle w:val="Heading2"/>
      </w:pPr>
      <w:r>
        <w:rPr>
          <w:rFonts w:hint="eastAsia"/>
        </w:rPr>
        <w:t>系统通知</w:t>
      </w:r>
    </w:p>
    <w:p w14:paraId="6C47364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sys_msg {</w:t>
      </w:r>
    </w:p>
    <w:p w14:paraId="02F9FB0B" w14:textId="55A96B9C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msg:</w:t>
      </w:r>
      <w:r w:rsidR="00DE3D49">
        <w:t xml:space="preserve"> </w:t>
      </w:r>
      <w:r>
        <w:rPr>
          <w:rFonts w:hint="eastAsia"/>
        </w:rPr>
        <w:t>'</w:t>
      </w:r>
      <w:r>
        <w:rPr>
          <w:rFonts w:hint="eastAsia"/>
        </w:rPr>
        <w:t>这是一个系统通知消息</w:t>
      </w:r>
      <w:r>
        <w:rPr>
          <w:rFonts w:hint="eastAsia"/>
        </w:rPr>
        <w:t>'</w:t>
      </w:r>
    </w:p>
    <w:p w14:paraId="4B207FC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time: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38D2EAA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expire: 14 </w:t>
      </w:r>
      <w:r>
        <w:rPr>
          <w:rFonts w:hint="eastAsia"/>
        </w:rPr>
        <w:t>过期天数</w:t>
      </w:r>
    </w:p>
    <w:p w14:paraId="0E80249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5078EBD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DFBCE1C" w14:textId="77777777" w:rsidR="00FB1949" w:rsidRDefault="00FB1949" w:rsidP="00FB1949">
      <w:pPr>
        <w:pStyle w:val="Heading2"/>
      </w:pPr>
      <w:r>
        <w:rPr>
          <w:rFonts w:hint="eastAsia"/>
        </w:rPr>
        <w:t>好友通知</w:t>
      </w:r>
    </w:p>
    <w:p w14:paraId="701F0620" w14:textId="468827C7" w:rsidR="00FB1949" w:rsidRDefault="00FB1949" w:rsidP="00FB1949">
      <w:pPr>
        <w:pStyle w:val="ListParagraph"/>
        <w:shd w:val="clear" w:color="auto" w:fill="F2F2F2" w:themeFill="background1" w:themeFillShade="F2"/>
      </w:pPr>
      <w:r>
        <w:t>friend_msg</w:t>
      </w:r>
      <w:r w:rsidR="00896A57">
        <w:t xml:space="preserve"> </w:t>
      </w:r>
      <w:r>
        <w:t>{</w:t>
      </w:r>
    </w:p>
    <w:p w14:paraId="713AE080" w14:textId="2F272C84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from:</w:t>
      </w:r>
      <w:r w:rsidR="00DE3D49">
        <w:t xml:space="preserve"> </w:t>
      </w:r>
      <w:r w:rsidR="007A297F">
        <w:t>DBRef</w:t>
      </w:r>
      <w:r>
        <w:t>(user_id),</w:t>
      </w:r>
    </w:p>
    <w:p w14:paraId="7AC37779" w14:textId="108E646D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to:</w:t>
      </w:r>
      <w:r w:rsidR="00DE3D49">
        <w:t xml:space="preserve"> </w:t>
      </w:r>
      <w:r w:rsidR="007A297F">
        <w:t>DBRef</w:t>
      </w:r>
      <w:r>
        <w:t>(user_id),</w:t>
      </w:r>
    </w:p>
    <w:p w14:paraId="37CB493B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type: 'normal'/'near' </w:t>
      </w:r>
      <w:r>
        <w:rPr>
          <w:rFonts w:hint="eastAsia"/>
        </w:rPr>
        <w:t>请求类型“好友”或“亲密”</w:t>
      </w:r>
    </w:p>
    <w:p w14:paraId="0CC5220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58CF4C3" w14:textId="3DD7EBBB" w:rsidR="00092F17" w:rsidRDefault="00092F17" w:rsidP="00092F17">
      <w:pPr>
        <w:pStyle w:val="Heading2"/>
        <w:rPr>
          <w:lang w:eastAsia="zh-CN"/>
        </w:rPr>
      </w:pPr>
      <w:r>
        <w:rPr>
          <w:rFonts w:hint="eastAsia"/>
          <w:lang w:eastAsia="zh-CN"/>
        </w:rPr>
        <w:t>通知获取方式</w:t>
      </w:r>
    </w:p>
    <w:p w14:paraId="0D8EE445" w14:textId="0D44841D" w:rsidR="00092F17" w:rsidRDefault="00092F17" w:rsidP="00092F17">
      <w:pPr>
        <w:ind w:left="360"/>
        <w:rPr>
          <w:lang w:eastAsia="zh-CN"/>
        </w:rPr>
      </w:pPr>
      <w:r>
        <w:rPr>
          <w:rFonts w:hint="eastAsia"/>
          <w:lang w:eastAsia="zh-CN"/>
        </w:rPr>
        <w:t>系统通知：</w:t>
      </w:r>
    </w:p>
    <w:p w14:paraId="69C6DE21" w14:textId="18AE6D96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5E84689E" w14:textId="05CD71B3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未过期</w:t>
      </w:r>
      <w:r>
        <w:rPr>
          <w:rFonts w:hint="eastAsia"/>
          <w:lang w:eastAsia="zh-CN"/>
        </w:rPr>
        <w:t>的系统通知</w:t>
      </w:r>
    </w:p>
    <w:p w14:paraId="7E9D23B3" w14:textId="4F286BE8" w:rsidR="008D2E45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客户端获取，</w:t>
      </w:r>
      <w:r w:rsidR="008D2E45">
        <w:rPr>
          <w:rFonts w:hint="eastAsia"/>
          <w:lang w:eastAsia="zh-CN"/>
        </w:rPr>
        <w:t>通过</w:t>
      </w:r>
      <w:r w:rsidR="008D2E45">
        <w:rPr>
          <w:rFonts w:hint="eastAsia"/>
          <w:lang w:eastAsia="zh-CN"/>
        </w:rPr>
        <w:t>Id</w:t>
      </w:r>
      <w:r w:rsidR="008D2E45">
        <w:rPr>
          <w:rFonts w:hint="eastAsia"/>
          <w:lang w:eastAsia="zh-CN"/>
        </w:rPr>
        <w:t>过滤（删除）</w:t>
      </w:r>
      <w:r>
        <w:rPr>
          <w:rFonts w:hint="eastAsia"/>
          <w:lang w:eastAsia="zh-CN"/>
        </w:rPr>
        <w:t>已经获取的通知</w:t>
      </w:r>
    </w:p>
    <w:p w14:paraId="1A73DECF" w14:textId="6D6F910C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3658C013" w14:textId="40DFC9F9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495E473D" w14:textId="6CBB046C" w:rsidR="00092F17" w:rsidRDefault="00092F17" w:rsidP="00092F17">
      <w:pPr>
        <w:ind w:left="432"/>
        <w:rPr>
          <w:lang w:eastAsia="zh-CN"/>
        </w:rPr>
      </w:pPr>
      <w:r>
        <w:rPr>
          <w:rFonts w:hint="eastAsia"/>
          <w:lang w:eastAsia="zh-CN"/>
        </w:rPr>
        <w:t>好友通知</w:t>
      </w:r>
    </w:p>
    <w:p w14:paraId="33D77BF4" w14:textId="4EFEABC5" w:rsidR="00092F17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0433B6F6" w14:textId="1A416114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所有</w:t>
      </w:r>
      <w:r w:rsidRPr="008D2E45">
        <w:rPr>
          <w:rFonts w:hint="eastAsia"/>
          <w:lang w:eastAsia="zh-CN"/>
        </w:rPr>
        <w:t>好友请求通知</w:t>
      </w:r>
    </w:p>
    <w:p w14:paraId="5081AFC8" w14:textId="6CA94BFE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客户端获取，通过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过滤（删除）已经获取的通知</w:t>
      </w:r>
    </w:p>
    <w:p w14:paraId="70EA6ECB" w14:textId="0F9928BC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01901598" w14:textId="3EE90140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6F6465DE" w14:textId="1520E369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用户确认添加好友，发送请求到服务器</w:t>
      </w:r>
    </w:p>
    <w:p w14:paraId="29C0EA38" w14:textId="5A29A626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服务器添加关系，并删除该通知，且生成两条系统通知（通知成功）</w:t>
      </w:r>
    </w:p>
    <w:p w14:paraId="540E2D34" w14:textId="703AE042" w:rsidR="008D2E45" w:rsidRP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客户端确认成功，从本地列表中移除该通知</w:t>
      </w:r>
    </w:p>
    <w:p w14:paraId="6457A43D" w14:textId="53CE30E6" w:rsidR="00795D9F" w:rsidRDefault="00795D9F" w:rsidP="00F64ED7">
      <w:pPr>
        <w:pStyle w:val="Heading1"/>
        <w:shd w:val="clear" w:color="auto" w:fill="F2F2F2" w:themeFill="background1" w:themeFillShade="F2"/>
        <w:rPr>
          <w:rFonts w:eastAsia="MS Mincho"/>
        </w:rPr>
      </w:pPr>
      <w:r>
        <w:rPr>
          <w:rFonts w:hint="eastAsia"/>
        </w:rPr>
        <w:t>返回值对象</w:t>
      </w:r>
    </w:p>
    <w:p w14:paraId="56D1BFD1" w14:textId="2410259F" w:rsidR="00795D9F" w:rsidRPr="00795D9F" w:rsidRDefault="00795D9F" w:rsidP="00795D9F">
      <w:r>
        <w:rPr>
          <w:rFonts w:hint="eastAsia"/>
        </w:rPr>
        <w:t>可选择使用，从而减少数据传输量，也可直接使用上面的数据库结构传输</w:t>
      </w:r>
      <w:r>
        <w:rPr>
          <w:rFonts w:hint="eastAsia"/>
          <w:lang w:eastAsia="zh-CN"/>
        </w:rPr>
        <w:t>。</w:t>
      </w:r>
    </w:p>
    <w:p w14:paraId="2606FB74" w14:textId="77777777" w:rsidR="00353354" w:rsidRPr="00353354" w:rsidRDefault="00795D9F" w:rsidP="00795D9F">
      <w:pPr>
        <w:pStyle w:val="Heading2"/>
      </w:pPr>
      <w:r>
        <w:rPr>
          <w:rFonts w:hint="eastAsia"/>
        </w:rPr>
        <w:lastRenderedPageBreak/>
        <w:t>登录基本信息</w:t>
      </w:r>
    </w:p>
    <w:p w14:paraId="1144A363" w14:textId="10F327FC" w:rsidR="00795D9F" w:rsidRDefault="00795D9F" w:rsidP="00353354">
      <w:r>
        <w:rPr>
          <w:rFonts w:hint="eastAsia"/>
        </w:rPr>
        <w:t>用于当前用户登录</w:t>
      </w:r>
    </w:p>
    <w:p w14:paraId="113CD4AD" w14:textId="683C1D4A" w:rsidR="00795D9F" w:rsidRDefault="00795D9F" w:rsidP="00795D9F">
      <w:pPr>
        <w:pStyle w:val="ListParagraph"/>
        <w:shd w:val="clear" w:color="auto" w:fill="F2F2F2" w:themeFill="background1" w:themeFillShade="F2"/>
      </w:pPr>
      <w:r>
        <w:t>login_user {</w:t>
      </w:r>
    </w:p>
    <w:p w14:paraId="65B79DC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02DC11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0654DC8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09E079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role:['role1','role2'],</w:t>
      </w:r>
    </w:p>
    <w:p w14:paraId="4995AA5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DB54CF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friends:{</w:t>
      </w:r>
    </w:p>
    <w:p w14:paraId="7F574260" w14:textId="76DF77C9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near:[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(user_id)],</w:t>
      </w:r>
    </w:p>
    <w:p w14:paraId="519A4D1E" w14:textId="2F40038B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normal:[</w:t>
      </w:r>
      <w:r w:rsidR="007A297F">
        <w:t>DBRef</w:t>
      </w:r>
      <w:r>
        <w:t>(user_id),</w:t>
      </w:r>
      <w:r w:rsidR="007A297F">
        <w:t>DBRef</w:t>
      </w:r>
      <w:r>
        <w:t>(user_id),</w:t>
      </w:r>
      <w:r w:rsidR="007A297F">
        <w:t>DBRef</w:t>
      </w:r>
      <w:r>
        <w:t>(user_id)]</w:t>
      </w:r>
    </w:p>
    <w:p w14:paraId="278D55A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41B0A9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C72C5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14:paraId="6A12C6E8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17053F44" w14:textId="77777777" w:rsidR="00353354" w:rsidRPr="00353354" w:rsidRDefault="00795D9F" w:rsidP="00795D9F">
      <w:pPr>
        <w:pStyle w:val="Heading2"/>
      </w:pPr>
      <w:r>
        <w:rPr>
          <w:rFonts w:hint="eastAsia"/>
          <w:lang w:eastAsia="zh-CN"/>
        </w:rPr>
        <w:t>好友</w:t>
      </w:r>
      <w:r w:rsidR="00B62729">
        <w:rPr>
          <w:rFonts w:hint="eastAsia"/>
          <w:lang w:eastAsia="zh-CN"/>
        </w:rPr>
        <w:t>用户</w:t>
      </w:r>
      <w:r>
        <w:rPr>
          <w:rFonts w:hint="eastAsia"/>
        </w:rPr>
        <w:t>信息</w:t>
      </w:r>
    </w:p>
    <w:p w14:paraId="6D65B40E" w14:textId="4EC63C60" w:rsidR="00795D9F" w:rsidRDefault="00C85AF0" w:rsidP="00353354">
      <w:r>
        <w:rPr>
          <w:rFonts w:hint="eastAsia"/>
        </w:rPr>
        <w:t>用于好友列表中</w:t>
      </w:r>
      <w:r>
        <w:rPr>
          <w:rFonts w:hint="eastAsia"/>
          <w:lang w:eastAsia="zh-CN"/>
        </w:rPr>
        <w:t>的</w:t>
      </w:r>
      <w:r w:rsidR="00795D9F">
        <w:rPr>
          <w:rFonts w:hint="eastAsia"/>
        </w:rPr>
        <w:t>人物信息</w:t>
      </w:r>
    </w:p>
    <w:p w14:paraId="71B96E00" w14:textId="7078E696" w:rsidR="00795D9F" w:rsidRDefault="00795D9F" w:rsidP="00795D9F">
      <w:pPr>
        <w:pStyle w:val="ListParagraph"/>
        <w:shd w:val="clear" w:color="auto" w:fill="F2F2F2" w:themeFill="background1" w:themeFillShade="F2"/>
      </w:pPr>
      <w:r>
        <w:t>friend_user</w:t>
      </w:r>
      <w:r w:rsidR="00324C6F">
        <w:t xml:space="preserve"> </w:t>
      </w:r>
      <w:r>
        <w:t>{</w:t>
      </w:r>
    </w:p>
    <w:p w14:paraId="71BDEC02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1E140C3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0225DE8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01D658C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17198B1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49F8C6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67E1A2E7" w14:textId="51D32E95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B21BC0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63354F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0A4FEB9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370DC17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p w14:paraId="25C4DD1C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444B9DFC" w14:textId="77777777" w:rsidR="00353354" w:rsidRDefault="00795D9F" w:rsidP="00353354">
      <w:pPr>
        <w:pStyle w:val="Heading2"/>
      </w:pPr>
      <w:r>
        <w:rPr>
          <w:rFonts w:hint="eastAsia"/>
        </w:rPr>
        <w:t>用户详细信息</w:t>
      </w:r>
    </w:p>
    <w:p w14:paraId="0C6348F3" w14:textId="23F8B35A" w:rsidR="00795D9F" w:rsidRDefault="00795D9F" w:rsidP="00353354">
      <w:r>
        <w:rPr>
          <w:rFonts w:hint="eastAsia"/>
        </w:rPr>
        <w:t>用于名片和详细信息</w:t>
      </w:r>
    </w:p>
    <w:p w14:paraId="57F25A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profile{</w:t>
      </w:r>
    </w:p>
    <w:p w14:paraId="0789EAD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102CC0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735978B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male: yes/no,</w:t>
      </w:r>
    </w:p>
    <w:p w14:paraId="4A79C8D8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location:{</w:t>
      </w:r>
    </w:p>
    <w:p w14:paraId="3D1AECB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4CF932E7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0F22A7C1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3F8A56CD" w14:textId="00F905C1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950B77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3930DF7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22F9049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rPr>
          <w:rFonts w:hint="eastAsia"/>
        </w:rPr>
        <w:tab/>
        <w:t xml:space="preserve">head: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632B99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profile:{</w:t>
      </w:r>
    </w:p>
    <w:p w14:paraId="2307162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mail,</w:t>
      </w:r>
    </w:p>
    <w:p w14:paraId="61E8808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weibo,</w:t>
      </w:r>
    </w:p>
    <w:p w14:paraId="2F985A2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qq,</w:t>
      </w:r>
    </w:p>
    <w:p w14:paraId="02C7FF4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homepage,</w:t>
      </w:r>
    </w:p>
    <w:p w14:paraId="4D98666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company,</w:t>
      </w:r>
    </w:p>
    <w:p w14:paraId="6A9E99E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university,</w:t>
      </w:r>
    </w:p>
    <w:p w14:paraId="6182FAC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address,</w:t>
      </w:r>
    </w:p>
    <w:p w14:paraId="78DB5F2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  <w:t>job</w:t>
      </w:r>
    </w:p>
    <w:p w14:paraId="12DF85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</w:t>
      </w:r>
    </w:p>
    <w:p w14:paraId="6E3C7B75" w14:textId="240EDACD" w:rsidR="00795D9F" w:rsidRPr="00FB1949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sectPr w:rsidR="00795D9F" w:rsidRPr="00FB19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326592"/>
    <w:multiLevelType w:val="hybridMultilevel"/>
    <w:tmpl w:val="99E2ED2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F975F1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E3BE4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49"/>
    <w:rsid w:val="00092F17"/>
    <w:rsid w:val="00324C6F"/>
    <w:rsid w:val="00353354"/>
    <w:rsid w:val="00370C48"/>
    <w:rsid w:val="00795D9F"/>
    <w:rsid w:val="007A297F"/>
    <w:rsid w:val="00896A57"/>
    <w:rsid w:val="008D2E45"/>
    <w:rsid w:val="00950B77"/>
    <w:rsid w:val="00A35BAB"/>
    <w:rsid w:val="00B21BC0"/>
    <w:rsid w:val="00B62729"/>
    <w:rsid w:val="00C53CCC"/>
    <w:rsid w:val="00C85AF0"/>
    <w:rsid w:val="00DE3D49"/>
    <w:rsid w:val="00EF4019"/>
    <w:rsid w:val="00FB1949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546"/>
  <w15:chartTrackingRefBased/>
  <w15:docId w15:val="{3B93FBD9-5146-49B0-91C5-224D100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CA3F5-1AB9-4C42-A363-99716D50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54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zhou</dc:creator>
  <cp:keywords/>
  <cp:lastModifiedBy>chao zhou</cp:lastModifiedBy>
  <cp:revision>15</cp:revision>
  <dcterms:created xsi:type="dcterms:W3CDTF">2013-04-15T06:14:00Z</dcterms:created>
  <dcterms:modified xsi:type="dcterms:W3CDTF">2013-04-16T06:49:00Z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